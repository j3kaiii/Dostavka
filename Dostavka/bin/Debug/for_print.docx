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7B" w:rsidRDefault="00B857BD" w:rsidP="00B857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B857BD">
        <w:rPr>
          <w:rFonts w:ascii="Times New Roman" w:hAnsi="Times New Roman" w:cs="Times New Roman"/>
          <w:b/>
          <w:sz w:val="44"/>
          <w:szCs w:val="44"/>
        </w:rPr>
        <w:t xml:space="preserve">Талон доставки № </w:t>
      </w:r>
      <w:bookmarkStart w:id="1" w:name="nomer"/>
      <w:bookmarkEnd w:id="1"/>
      <w:r w:rsidR="000C31B7">
        <w:rPr>
          <w:rFonts w:ascii="Times New Roman" w:hAnsi="Times New Roman" w:cs="Times New Roman"/>
          <w:b/>
          <w:sz w:val="44"/>
          <w:szCs w:val="44"/>
        </w:rPr>
        <w:t>2222</w:t>
      </w:r>
      <w:r w:rsidR="00340AF7">
        <w:rPr>
          <w:rFonts w:ascii="Times New Roman" w:hAnsi="Times New Roman" w:cs="Times New Roman"/>
          <w:b/>
          <w:sz w:val="44"/>
          <w:szCs w:val="44"/>
        </w:rPr>
        <w:t>_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857BD">
        <w:rPr>
          <w:rFonts w:ascii="Times New Roman" w:hAnsi="Times New Roman" w:cs="Times New Roman"/>
          <w:b/>
          <w:sz w:val="44"/>
          <w:szCs w:val="44"/>
        </w:rPr>
        <w:t>Цена ___ руб.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</w:t>
      </w:r>
      <w:bookmarkStart w:id="2" w:name="client"/>
      <w:bookmarkEnd w:id="2"/>
      <w:r w:rsidR="000C31B7">
        <w:rPr>
          <w:rFonts w:ascii="Times New Roman" w:hAnsi="Times New Roman" w:cs="Times New Roman"/>
          <w:b/>
          <w:sz w:val="32"/>
          <w:szCs w:val="32"/>
        </w:rPr>
        <w:t>клиент</w:t>
      </w:r>
      <w:r w:rsidRPr="00B857BD">
        <w:rPr>
          <w:rFonts w:ascii="Times New Roman" w:hAnsi="Times New Roman" w:cs="Times New Roman"/>
          <w:b/>
          <w:sz w:val="32"/>
          <w:szCs w:val="32"/>
        </w:rPr>
        <w:t>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Адрес:_</w:t>
      </w:r>
      <w:bookmarkStart w:id="3" w:name="address"/>
      <w:bookmarkEnd w:id="3"/>
      <w:r w:rsidR="000C31B7">
        <w:rPr>
          <w:rFonts w:ascii="Times New Roman" w:hAnsi="Times New Roman" w:cs="Times New Roman"/>
          <w:b/>
          <w:sz w:val="32"/>
          <w:szCs w:val="32"/>
        </w:rPr>
        <w:t>адрес</w:t>
      </w:r>
      <w:r w:rsidRPr="00B857BD">
        <w:rPr>
          <w:rFonts w:ascii="Times New Roman" w:hAnsi="Times New Roman" w:cs="Times New Roman"/>
          <w:b/>
          <w:sz w:val="32"/>
          <w:szCs w:val="32"/>
        </w:rPr>
        <w:t>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Телефон:_</w:t>
      </w:r>
      <w:bookmarkStart w:id="4" w:name="phone"/>
      <w:bookmarkEnd w:id="4"/>
      <w:r w:rsidR="000C31B7">
        <w:rPr>
          <w:rFonts w:ascii="Times New Roman" w:hAnsi="Times New Roman" w:cs="Times New Roman"/>
          <w:b/>
          <w:sz w:val="32"/>
          <w:szCs w:val="32"/>
        </w:rPr>
        <w:t xml:space="preserve">номер </w:t>
      </w:r>
      <w:r w:rsidRPr="00B857BD">
        <w:rPr>
          <w:rFonts w:ascii="Times New Roman" w:hAnsi="Times New Roman" w:cs="Times New Roman"/>
          <w:b/>
          <w:sz w:val="32"/>
          <w:szCs w:val="32"/>
        </w:rPr>
        <w:t>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Товар:_</w:t>
      </w:r>
      <w:bookmarkStart w:id="5" w:name="product"/>
      <w:bookmarkEnd w:id="5"/>
      <w:r w:rsidR="000C31B7">
        <w:rPr>
          <w:rFonts w:ascii="Times New Roman" w:hAnsi="Times New Roman" w:cs="Times New Roman"/>
          <w:b/>
          <w:sz w:val="32"/>
          <w:szCs w:val="32"/>
        </w:rPr>
        <w:t>товар</w:t>
      </w:r>
      <w:r w:rsidRPr="00B857BD">
        <w:rPr>
          <w:rFonts w:ascii="Times New Roman" w:hAnsi="Times New Roman" w:cs="Times New Roman"/>
          <w:b/>
          <w:sz w:val="32"/>
          <w:szCs w:val="32"/>
        </w:rPr>
        <w:t>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Занос: (да/нет)___________________________________________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 получил, претензий не имею.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Покупатель:_____________</w:t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  <w:t>Продавец:____________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Дата:_</w:t>
      </w:r>
      <w:bookmarkStart w:id="6" w:name="date"/>
      <w:bookmarkEnd w:id="6"/>
      <w:r w:rsidR="000C31B7">
        <w:rPr>
          <w:rFonts w:ascii="Times New Roman" w:hAnsi="Times New Roman" w:cs="Times New Roman"/>
          <w:b/>
          <w:sz w:val="32"/>
          <w:szCs w:val="32"/>
        </w:rPr>
        <w:t>07.06.2017</w:t>
      </w:r>
      <w:r w:rsidRPr="00B857BD">
        <w:rPr>
          <w:rFonts w:ascii="Times New Roman" w:hAnsi="Times New Roman" w:cs="Times New Roman"/>
          <w:b/>
          <w:sz w:val="32"/>
          <w:szCs w:val="32"/>
        </w:rPr>
        <w:t>__</w:t>
      </w:r>
    </w:p>
    <w:p w:rsidR="00B857BD" w:rsidRPr="00C37321" w:rsidRDefault="00B857BD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2666" w:rsidRPr="00C37321" w:rsidRDefault="000D2666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D2666" w:rsidRPr="00C37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B7"/>
    <w:rsid w:val="00081E7B"/>
    <w:rsid w:val="000C31B7"/>
    <w:rsid w:val="000D2666"/>
    <w:rsid w:val="002A1CCE"/>
    <w:rsid w:val="00340AF7"/>
    <w:rsid w:val="003D4114"/>
    <w:rsid w:val="00703E30"/>
    <w:rsid w:val="00984847"/>
    <w:rsid w:val="00A54434"/>
    <w:rsid w:val="00B857BD"/>
    <w:rsid w:val="00C37321"/>
    <w:rsid w:val="00D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SharpDevelop%20Projects\Dostavka\Dostavka\bin\Debug\ta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talon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2016-10-15T08:03:00Z</cp:lastPrinted>
  <dcterms:created xsi:type="dcterms:W3CDTF">2017-06-07T08:11:00Z</dcterms:created>
  <dcterms:modified xsi:type="dcterms:W3CDTF">2017-06-07T08:11:00Z</dcterms:modified>
</cp:coreProperties>
</file>